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3C1" w:rsidRDefault="006313EE">
      <w:pPr>
        <w:pStyle w:val="Title"/>
      </w:pPr>
      <w:r>
        <w:t>project Name: Shallow forest</w:t>
      </w:r>
    </w:p>
    <w:p w:rsidR="006313EE" w:rsidRDefault="006313EE" w:rsidP="006313EE">
      <w:pPr>
        <w:pStyle w:val="Subtitle"/>
      </w:pPr>
      <w:r>
        <w:t>A</w:t>
      </w:r>
      <w:r w:rsidR="00DC78D3">
        <w:t>n</w:t>
      </w:r>
      <w:r>
        <w:t xml:space="preserve"> </w:t>
      </w:r>
      <w:r w:rsidR="00243021">
        <w:t xml:space="preserve">anonymous </w:t>
      </w:r>
      <w:r>
        <w:t>user-based recommendation platform of stress management</w:t>
      </w:r>
    </w:p>
    <w:p w:rsidR="00243021" w:rsidRPr="00243021" w:rsidRDefault="006313EE" w:rsidP="00243021">
      <w:pPr>
        <w:pStyle w:val="Heading2"/>
      </w:pPr>
      <w:r>
        <w:t>Team member: Mengyuan Zhang, Sheena Brevig and Won Jin Lee</w:t>
      </w:r>
    </w:p>
    <w:p w:rsidR="001273C1" w:rsidRDefault="00D16DA4" w:rsidP="00243021">
      <w:pPr>
        <w:pStyle w:val="Heading1"/>
      </w:pPr>
      <w:sdt>
        <w:sdtPr>
          <w:alias w:val="Overview:"/>
          <w:tag w:val="Overview:"/>
          <w:id w:val="-1324508684"/>
          <w:placeholder>
            <w:docPart w:val="CAA50CAE4AE73946A1F2C38983F48BCD"/>
          </w:placeholder>
          <w:temporary/>
          <w:showingPlcHdr/>
          <w15:appearance w15:val="hidden"/>
        </w:sdtPr>
        <w:sdtEndPr/>
        <w:sdtContent>
          <w:r w:rsidR="00386778">
            <w:t>Overview</w:t>
          </w:r>
        </w:sdtContent>
      </w:sdt>
    </w:p>
    <w:p w:rsidR="00243021" w:rsidRDefault="00243021" w:rsidP="00243021">
      <w:pPr>
        <w:pStyle w:val="Heading2"/>
        <w:spacing w:before="0"/>
        <w:rPr>
          <w:b w:val="0"/>
          <w:bCs w:val="0"/>
          <w:color w:val="404040" w:themeColor="text1" w:themeTint="BF"/>
          <w:sz w:val="18"/>
          <w:szCs w:val="18"/>
        </w:rPr>
      </w:pPr>
      <w:r w:rsidRPr="00243021">
        <w:rPr>
          <w:b w:val="0"/>
          <w:bCs w:val="0"/>
          <w:color w:val="404040" w:themeColor="text1" w:themeTint="BF"/>
          <w:sz w:val="18"/>
          <w:szCs w:val="18"/>
        </w:rPr>
        <w:t xml:space="preserve">Shallow Forest project is inspired by the Lady Gaga and Bradley Cooper’s academy award winning film “A Star is Born”, in which the protagonist plunged himself into depression and alcoholism due to the lack of stress relief guidance. People under huge stress needs help, but sometimes they don’t want to reveal their identity while seeking it. “Shallow Forest” is going to tackle this dilemma by introducing a novel anonymous user based stress management application that is based on commercial recommendation platform (Recombee). </w:t>
      </w:r>
    </w:p>
    <w:p w:rsidR="001273C1" w:rsidRDefault="00243021" w:rsidP="00243021">
      <w:pPr>
        <w:pStyle w:val="Heading2"/>
      </w:pPr>
      <w:r>
        <w:t>Sketch of Design</w:t>
      </w:r>
    </w:p>
    <w:p w:rsidR="00243021" w:rsidRDefault="00445A50" w:rsidP="00445A50">
      <w:pPr>
        <w:pStyle w:val="ListParagraph"/>
        <w:numPr>
          <w:ilvl w:val="0"/>
          <w:numId w:val="14"/>
        </w:numPr>
      </w:pPr>
      <w:r>
        <w:t>Key data structure (Shallow): A “shallow” is a data structure containing the user’s recommendation of stress relieve. It has two parts: i) User’s stress level when creating this shallow 2) User’s option of stress relieve. The option can be but not limited to: a funny gif, a few words, a clip of music, or a coordinate for hanging out</w:t>
      </w:r>
    </w:p>
    <w:p w:rsidR="00445A50" w:rsidRDefault="00445A50" w:rsidP="00445A50">
      <w:pPr>
        <w:pStyle w:val="ListParagraph"/>
        <w:numPr>
          <w:ilvl w:val="0"/>
          <w:numId w:val="14"/>
        </w:numPr>
      </w:pPr>
      <w:r>
        <w:t xml:space="preserve">User Model: The authenticated user, once logged on to the web app, can either “create” a shallow, or “dive” into a shallow. Created shallow will be sent to the recommendation system via API provided by Recombee.com. For the users wanting to “dive” into a shallow, the web app use </w:t>
      </w:r>
      <w:r w:rsidR="00324EC1">
        <w:t>R</w:t>
      </w:r>
      <w:r>
        <w:t xml:space="preserve">ecombee API to return a shallow for user. </w:t>
      </w:r>
      <w:r w:rsidR="00324EC1">
        <w:t>The user who receiver the “shallow” will not know the original creator of this shallow, hence the anonymity is applied.</w:t>
      </w:r>
    </w:p>
    <w:p w:rsidR="00D6746A" w:rsidRPr="00D6746A" w:rsidRDefault="00D6746A" w:rsidP="00445A50">
      <w:pPr>
        <w:pStyle w:val="ListParagraph"/>
        <w:numPr>
          <w:ilvl w:val="0"/>
          <w:numId w:val="14"/>
        </w:numPr>
        <w:rPr>
          <w:color w:val="FF0000"/>
        </w:rPr>
      </w:pPr>
      <w:r>
        <w:t>Web page layout: The main part of the webpage shall be the “shallow” that user create or dive in. (</w:t>
      </w:r>
      <w:r w:rsidRPr="00D6746A">
        <w:rPr>
          <w:color w:val="FF0000"/>
        </w:rPr>
        <w:t>TODO: Need team member’s input on the webpage layout design)</w:t>
      </w:r>
    </w:p>
    <w:p w:rsidR="001273C1" w:rsidRDefault="00DE3F4B">
      <w:pPr>
        <w:pStyle w:val="Heading2"/>
      </w:pPr>
      <w:r>
        <w:t>API to be used</w:t>
      </w:r>
    </w:p>
    <w:p w:rsidR="001273C1" w:rsidRDefault="001273C1">
      <w:pPr>
        <w:pStyle w:val="NoSpacing"/>
      </w:pPr>
    </w:p>
    <w:p w:rsidR="001273C1" w:rsidRDefault="00DE3F4B">
      <w:pPr>
        <w:pStyle w:val="ListBullet"/>
      </w:pPr>
      <w:r>
        <w:t>Firebase: For user authentication and user data storage</w:t>
      </w:r>
    </w:p>
    <w:p w:rsidR="00DE3F4B" w:rsidRDefault="00DE3F4B">
      <w:pPr>
        <w:pStyle w:val="ListBullet"/>
      </w:pPr>
      <w:r>
        <w:t>Recombee: The recommendation database and service provider</w:t>
      </w:r>
    </w:p>
    <w:p w:rsidR="00DE3F4B" w:rsidRDefault="00DE3F4B">
      <w:pPr>
        <w:pStyle w:val="ListBullet"/>
      </w:pPr>
      <w:r>
        <w:t>Giphy: Gif recommendation service provider</w:t>
      </w:r>
    </w:p>
    <w:p w:rsidR="001273C1" w:rsidRDefault="005112B6" w:rsidP="005112B6">
      <w:pPr>
        <w:pStyle w:val="Heading2"/>
      </w:pPr>
      <w:r>
        <w:t>Task Breakdown</w:t>
      </w:r>
    </w:p>
    <w:p w:rsidR="005112B6" w:rsidRDefault="005112B6" w:rsidP="005112B6">
      <w:pPr>
        <w:pStyle w:val="ListBullet"/>
      </w:pPr>
      <w:r>
        <w:t>Index layout design (Background, main menu, and “Shallow” layout design)</w:t>
      </w:r>
      <w:r w:rsidR="00DC78D3">
        <w:t xml:space="preserve"> (html, css)</w:t>
      </w:r>
    </w:p>
    <w:p w:rsidR="00DC78D3" w:rsidRDefault="005112B6" w:rsidP="00DC78D3">
      <w:pPr>
        <w:pStyle w:val="ListBullet"/>
      </w:pPr>
      <w:r>
        <w:t>Data structure design for “shallow”</w:t>
      </w:r>
      <w:r w:rsidR="00DC78D3">
        <w:t xml:space="preserve"> in json format (e.g. {music: music_link, gif: gif_link, words: words_string})</w:t>
      </w:r>
      <w:r w:rsidR="00DE41FD">
        <w:t xml:space="preserve"> (1 day)</w:t>
      </w:r>
    </w:p>
    <w:p w:rsidR="00DC78D3" w:rsidRDefault="00DC78D3" w:rsidP="00DC78D3">
      <w:pPr>
        <w:pStyle w:val="ListBullet"/>
      </w:pPr>
      <w:r>
        <w:t>Javascript development for user interaction (javascript)</w:t>
      </w:r>
    </w:p>
    <w:p w:rsidR="00DE41FD" w:rsidRDefault="00DE41FD" w:rsidP="00DC78D3">
      <w:pPr>
        <w:pStyle w:val="ListBullet"/>
      </w:pPr>
      <w:r>
        <w:t>Initial database buildup on Recombee</w:t>
      </w:r>
    </w:p>
    <w:p w:rsidR="00DE41FD" w:rsidRDefault="00DE41FD" w:rsidP="00DC78D3">
      <w:pPr>
        <w:pStyle w:val="ListBullet"/>
      </w:pPr>
      <w:r>
        <w:t xml:space="preserve">Internal beta testing </w:t>
      </w:r>
    </w:p>
    <w:p w:rsidR="00DE41FD" w:rsidRDefault="00DE41FD" w:rsidP="00DC78D3">
      <w:pPr>
        <w:pStyle w:val="ListBullet"/>
      </w:pPr>
      <w:r>
        <w:t>Documentation and presentation preparation</w:t>
      </w:r>
      <w:bookmarkStart w:id="0" w:name="_GoBack"/>
      <w:bookmarkEnd w:id="0"/>
    </w:p>
    <w:sectPr w:rsidR="00DE41F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DA4" w:rsidRDefault="00D16DA4">
      <w:pPr>
        <w:spacing w:after="0" w:line="240" w:lineRule="auto"/>
      </w:pPr>
      <w:r>
        <w:separator/>
      </w:r>
    </w:p>
  </w:endnote>
  <w:endnote w:type="continuationSeparator" w:id="0">
    <w:p w:rsidR="00D16DA4" w:rsidRDefault="00D1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20B0604020202020204"/>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DA4" w:rsidRDefault="00D16DA4">
      <w:pPr>
        <w:spacing w:after="0" w:line="240" w:lineRule="auto"/>
      </w:pPr>
      <w:r>
        <w:separator/>
      </w:r>
    </w:p>
  </w:footnote>
  <w:footnote w:type="continuationSeparator" w:id="0">
    <w:p w:rsidR="00D16DA4" w:rsidRDefault="00D16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1" w15:restartNumberingAfterBreak="0">
    <w:nsid w:val="7B6777BB"/>
    <w:multiLevelType w:val="hybridMultilevel"/>
    <w:tmpl w:val="13B0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0"/>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EE"/>
    <w:rsid w:val="000322BF"/>
    <w:rsid w:val="000C6A97"/>
    <w:rsid w:val="000E697B"/>
    <w:rsid w:val="00117948"/>
    <w:rsid w:val="001238BC"/>
    <w:rsid w:val="001273C1"/>
    <w:rsid w:val="002129B0"/>
    <w:rsid w:val="00243021"/>
    <w:rsid w:val="00295C0C"/>
    <w:rsid w:val="002A04F7"/>
    <w:rsid w:val="002E52EE"/>
    <w:rsid w:val="00324EC1"/>
    <w:rsid w:val="003262F3"/>
    <w:rsid w:val="00346FDE"/>
    <w:rsid w:val="00352F92"/>
    <w:rsid w:val="00386778"/>
    <w:rsid w:val="00445A50"/>
    <w:rsid w:val="004B5850"/>
    <w:rsid w:val="004E5035"/>
    <w:rsid w:val="004F5C8E"/>
    <w:rsid w:val="005112B6"/>
    <w:rsid w:val="00517215"/>
    <w:rsid w:val="00545041"/>
    <w:rsid w:val="00590B0E"/>
    <w:rsid w:val="006313EE"/>
    <w:rsid w:val="006C5ECB"/>
    <w:rsid w:val="0071603F"/>
    <w:rsid w:val="00741991"/>
    <w:rsid w:val="0076017A"/>
    <w:rsid w:val="00805667"/>
    <w:rsid w:val="0088175F"/>
    <w:rsid w:val="008961F2"/>
    <w:rsid w:val="008F0E66"/>
    <w:rsid w:val="008F4E62"/>
    <w:rsid w:val="00987BCC"/>
    <w:rsid w:val="009A3E0F"/>
    <w:rsid w:val="009B5D53"/>
    <w:rsid w:val="00A97CC8"/>
    <w:rsid w:val="00AA4E06"/>
    <w:rsid w:val="00AA528E"/>
    <w:rsid w:val="00AB131D"/>
    <w:rsid w:val="00AF452C"/>
    <w:rsid w:val="00B0209E"/>
    <w:rsid w:val="00B13AE2"/>
    <w:rsid w:val="00BC617C"/>
    <w:rsid w:val="00BE3CD6"/>
    <w:rsid w:val="00C16778"/>
    <w:rsid w:val="00CC4E29"/>
    <w:rsid w:val="00CC612B"/>
    <w:rsid w:val="00D16DA4"/>
    <w:rsid w:val="00D31D4F"/>
    <w:rsid w:val="00D6746A"/>
    <w:rsid w:val="00DC78D3"/>
    <w:rsid w:val="00DD3056"/>
    <w:rsid w:val="00DE3F4B"/>
    <w:rsid w:val="00DE41FD"/>
    <w:rsid w:val="00EA06FB"/>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E95B"/>
  <w15:chartTrackingRefBased/>
  <w15:docId w15:val="{B410E7F5-F75B-E048-91D5-96340379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rsid w:val="00243021"/>
    <w:pPr>
      <w:keepNext/>
      <w:keepLines/>
      <w:spacing w:before="100" w:after="10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243021"/>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445A50"/>
    <w:pPr>
      <w:ind w:left="720"/>
      <w:contextualSpacing/>
    </w:pPr>
  </w:style>
  <w:style w:type="paragraph" w:styleId="Revision">
    <w:name w:val="Revision"/>
    <w:hidden/>
    <w:uiPriority w:val="99"/>
    <w:semiHidden/>
    <w:rsid w:val="00D6746A"/>
    <w:pPr>
      <w:spacing w:after="0" w:line="240" w:lineRule="auto"/>
    </w:pPr>
  </w:style>
  <w:style w:type="character" w:styleId="CommentReference">
    <w:name w:val="annotation reference"/>
    <w:basedOn w:val="DefaultParagraphFont"/>
    <w:uiPriority w:val="99"/>
    <w:semiHidden/>
    <w:unhideWhenUsed/>
    <w:rsid w:val="00D6746A"/>
    <w:rPr>
      <w:sz w:val="16"/>
      <w:szCs w:val="16"/>
    </w:rPr>
  </w:style>
  <w:style w:type="paragraph" w:styleId="CommentText">
    <w:name w:val="annotation text"/>
    <w:basedOn w:val="Normal"/>
    <w:link w:val="CommentTextChar"/>
    <w:uiPriority w:val="99"/>
    <w:semiHidden/>
    <w:unhideWhenUsed/>
    <w:rsid w:val="00D6746A"/>
    <w:pPr>
      <w:spacing w:line="240" w:lineRule="auto"/>
    </w:pPr>
    <w:rPr>
      <w:sz w:val="20"/>
      <w:szCs w:val="20"/>
    </w:rPr>
  </w:style>
  <w:style w:type="character" w:customStyle="1" w:styleId="CommentTextChar">
    <w:name w:val="Comment Text Char"/>
    <w:basedOn w:val="DefaultParagraphFont"/>
    <w:link w:val="CommentText"/>
    <w:uiPriority w:val="99"/>
    <w:semiHidden/>
    <w:rsid w:val="00D6746A"/>
    <w:rPr>
      <w:sz w:val="20"/>
      <w:szCs w:val="20"/>
    </w:rPr>
  </w:style>
  <w:style w:type="paragraph" w:styleId="CommentSubject">
    <w:name w:val="annotation subject"/>
    <w:basedOn w:val="CommentText"/>
    <w:next w:val="CommentText"/>
    <w:link w:val="CommentSubjectChar"/>
    <w:uiPriority w:val="99"/>
    <w:semiHidden/>
    <w:unhideWhenUsed/>
    <w:rsid w:val="00D6746A"/>
    <w:rPr>
      <w:b/>
      <w:bCs/>
    </w:rPr>
  </w:style>
  <w:style w:type="character" w:customStyle="1" w:styleId="CommentSubjectChar">
    <w:name w:val="Comment Subject Char"/>
    <w:basedOn w:val="CommentTextChar"/>
    <w:link w:val="CommentSubject"/>
    <w:uiPriority w:val="99"/>
    <w:semiHidden/>
    <w:rsid w:val="00D6746A"/>
    <w:rPr>
      <w:b/>
      <w:bCs/>
      <w:sz w:val="20"/>
      <w:szCs w:val="20"/>
    </w:rPr>
  </w:style>
  <w:style w:type="paragraph" w:styleId="BalloonText">
    <w:name w:val="Balloon Text"/>
    <w:basedOn w:val="Normal"/>
    <w:link w:val="BalloonTextChar"/>
    <w:uiPriority w:val="99"/>
    <w:semiHidden/>
    <w:unhideWhenUsed/>
    <w:rsid w:val="00D6746A"/>
    <w:pPr>
      <w:spacing w:after="0"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D6746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yaoxin/Library/Containers/com.microsoft.Word/Data/Library/Application%20Support/Microsoft/Office/16.0/DTS/Search/%7b8AF2BC39-D05D-BA47-B31A-C1E02D1A1D57%7dtf029118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A50CAE4AE73946A1F2C38983F48BCD"/>
        <w:category>
          <w:name w:val="General"/>
          <w:gallery w:val="placeholder"/>
        </w:category>
        <w:types>
          <w:type w:val="bbPlcHdr"/>
        </w:types>
        <w:behaviors>
          <w:behavior w:val="content"/>
        </w:behaviors>
        <w:guid w:val="{CF5D0015-F7AB-234B-998D-E6730BC924C9}"/>
      </w:docPartPr>
      <w:docPartBody>
        <w:p w:rsidR="00000000" w:rsidRDefault="00945E76">
          <w:pPr>
            <w:pStyle w:val="CAA50CAE4AE73946A1F2C38983F48BCD"/>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20B0604020202020204"/>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76"/>
    <w:rsid w:val="0094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F88E8E3E7AC8498C93608F9A807C22">
    <w:name w:val="EEF88E8E3E7AC8498C93608F9A807C22"/>
  </w:style>
  <w:style w:type="paragraph" w:customStyle="1" w:styleId="28F85E48B449C74CBE277E858998C348">
    <w:name w:val="28F85E48B449C74CBE277E858998C348"/>
  </w:style>
  <w:style w:type="paragraph" w:customStyle="1" w:styleId="7E710B6E480904479EC31BF6A5E38FA1">
    <w:name w:val="7E710B6E480904479EC31BF6A5E38FA1"/>
  </w:style>
  <w:style w:type="paragraph" w:customStyle="1" w:styleId="F0BCEA21D1359640B5597D27AF417967">
    <w:name w:val="F0BCEA21D1359640B5597D27AF417967"/>
  </w:style>
  <w:style w:type="paragraph" w:customStyle="1" w:styleId="TipText">
    <w:name w:val="Tip Text"/>
    <w:basedOn w:val="Normal"/>
    <w:uiPriority w:val="99"/>
    <w:pPr>
      <w:spacing w:after="160" w:line="264" w:lineRule="auto"/>
      <w:ind w:right="576"/>
    </w:pPr>
    <w:rPr>
      <w:rFonts w:eastAsiaTheme="minorHAnsi"/>
      <w:i/>
      <w:iCs/>
      <w:color w:val="595959" w:themeColor="text1" w:themeTint="A6"/>
      <w:sz w:val="16"/>
      <w:szCs w:val="16"/>
      <w:lang w:eastAsia="ja-JP"/>
    </w:rPr>
  </w:style>
  <w:style w:type="paragraph" w:customStyle="1" w:styleId="AC3EF586736B784CB7162D4C4C97DD14">
    <w:name w:val="AC3EF586736B784CB7162D4C4C97DD14"/>
  </w:style>
  <w:style w:type="paragraph" w:customStyle="1" w:styleId="B4AA94FF453B6C48884425EC426023DB">
    <w:name w:val="B4AA94FF453B6C48884425EC426023DB"/>
  </w:style>
  <w:style w:type="paragraph" w:customStyle="1" w:styleId="CAA50CAE4AE73946A1F2C38983F48BCD">
    <w:name w:val="CAA50CAE4AE73946A1F2C38983F48BCD"/>
  </w:style>
  <w:style w:type="paragraph" w:customStyle="1" w:styleId="E216FEE37036CB4E8A7D5C32BF31668C">
    <w:name w:val="E216FEE37036CB4E8A7D5C32BF31668C"/>
  </w:style>
  <w:style w:type="character" w:styleId="PlaceholderText">
    <w:name w:val="Placeholder Text"/>
    <w:basedOn w:val="DefaultParagraphFont"/>
    <w:uiPriority w:val="99"/>
    <w:semiHidden/>
    <w:rPr>
      <w:color w:val="595959" w:themeColor="text1" w:themeTint="A6"/>
    </w:rPr>
  </w:style>
  <w:style w:type="paragraph" w:customStyle="1" w:styleId="B661BE49D14F64438CDB944BC3C2A2AC">
    <w:name w:val="B661BE49D14F64438CDB944BC3C2A2AC"/>
  </w:style>
  <w:style w:type="paragraph" w:customStyle="1" w:styleId="BB26B575894BF540A41F53280E266FE3">
    <w:name w:val="BB26B575894BF540A41F53280E266FE3"/>
  </w:style>
  <w:style w:type="paragraph" w:customStyle="1" w:styleId="B23E3CFBA749F342865CC6BC1F99283C">
    <w:name w:val="B23E3CFBA749F342865CC6BC1F99283C"/>
  </w:style>
  <w:style w:type="paragraph" w:customStyle="1" w:styleId="14DE7E59F5682B4483DBB407DCE25685">
    <w:name w:val="14DE7E59F5682B4483DBB407DCE25685"/>
  </w:style>
  <w:style w:type="paragraph" w:customStyle="1" w:styleId="7EFF00163AA44540A3164085F94D50B4">
    <w:name w:val="7EFF00163AA44540A3164085F94D50B4"/>
  </w:style>
  <w:style w:type="paragraph" w:customStyle="1" w:styleId="BA673FC37DE8E74CB874F8FA5434380D">
    <w:name w:val="BA673FC37DE8E74CB874F8FA5434380D"/>
  </w:style>
  <w:style w:type="paragraph" w:customStyle="1" w:styleId="BDB2D88BA1D38C46A33B6A20FCE52E74">
    <w:name w:val="BDB2D88BA1D38C46A33B6A20FCE52E74"/>
  </w:style>
  <w:style w:type="paragraph" w:customStyle="1" w:styleId="56DCBAE8C4C12343933F0294BF2058D7">
    <w:name w:val="56DCBAE8C4C12343933F0294BF2058D7"/>
  </w:style>
  <w:style w:type="paragraph" w:customStyle="1" w:styleId="AA2F5D1CDAA7AF4694A70E1BB0503281">
    <w:name w:val="AA2F5D1CDAA7AF4694A70E1BB0503281"/>
  </w:style>
  <w:style w:type="paragraph" w:customStyle="1" w:styleId="B21EAA67CBEDBC4F8D164CE66C55D131">
    <w:name w:val="B21EAA67CBEDBC4F8D164CE66C55D131"/>
  </w:style>
  <w:style w:type="paragraph" w:customStyle="1" w:styleId="5A8B89C2C584B3429CFBA4F8BD35BD0E">
    <w:name w:val="5A8B89C2C584B3429CFBA4F8BD35BD0E"/>
  </w:style>
  <w:style w:type="paragraph" w:customStyle="1" w:styleId="71FD01E1FECDBB47920D9A1975C42836">
    <w:name w:val="71FD01E1FECDBB47920D9A1975C42836"/>
  </w:style>
  <w:style w:type="paragraph" w:customStyle="1" w:styleId="8418A8D4992D89449FF7F939AE5C2A33">
    <w:name w:val="8418A8D4992D89449FF7F939AE5C2A33"/>
  </w:style>
  <w:style w:type="paragraph" w:customStyle="1" w:styleId="C36F46E81AF0BC4F9481CA6B996DABFF">
    <w:name w:val="C36F46E81AF0BC4F9481CA6B996DABFF"/>
  </w:style>
  <w:style w:type="paragraph" w:customStyle="1" w:styleId="927E35EFA415CA459B5C5BC5921D257F">
    <w:name w:val="927E35EFA415CA459B5C5BC5921D257F"/>
  </w:style>
  <w:style w:type="paragraph" w:customStyle="1" w:styleId="DFE81EFBDA0854479D13D142E4FAAC2E">
    <w:name w:val="DFE81EFBDA0854479D13D142E4FAAC2E"/>
  </w:style>
  <w:style w:type="paragraph" w:customStyle="1" w:styleId="C751256266CEF5429AE59E41973885D8">
    <w:name w:val="C751256266CEF5429AE59E41973885D8"/>
  </w:style>
  <w:style w:type="paragraph" w:customStyle="1" w:styleId="D0BE88265425274C8B9A2C81FFC0526A">
    <w:name w:val="D0BE88265425274C8B9A2C81FFC0526A"/>
  </w:style>
  <w:style w:type="paragraph" w:customStyle="1" w:styleId="09526A44941FD64C9C75C18E76A9A0FE">
    <w:name w:val="09526A44941FD64C9C75C18E76A9A0FE"/>
  </w:style>
  <w:style w:type="paragraph" w:customStyle="1" w:styleId="BF7D937A87F2FA4FBAD7A8320BA4EAC4">
    <w:name w:val="BF7D937A87F2FA4FBAD7A8320BA4EAC4"/>
  </w:style>
  <w:style w:type="paragraph" w:customStyle="1" w:styleId="B8B80EF4A335FB4D840CBF6235F07A40">
    <w:name w:val="B8B80EF4A335FB4D840CBF6235F07A40"/>
  </w:style>
  <w:style w:type="paragraph" w:customStyle="1" w:styleId="A6C7A11BAAE8494F864BB458626DBEAB">
    <w:name w:val="A6C7A11BAAE8494F864BB458626DBEAB"/>
  </w:style>
  <w:style w:type="paragraph" w:customStyle="1" w:styleId="DDCF24CD74061344978402E2AF904D08">
    <w:name w:val="DDCF24CD74061344978402E2AF904D08"/>
  </w:style>
  <w:style w:type="paragraph" w:customStyle="1" w:styleId="EB948B355985C44EBE0058EB345FBF91">
    <w:name w:val="EB948B355985C44EBE0058EB345FBF91"/>
  </w:style>
  <w:style w:type="paragraph" w:customStyle="1" w:styleId="1DFE7970D6F79547A9B718EC581315CD">
    <w:name w:val="1DFE7970D6F79547A9B718EC581315CD"/>
  </w:style>
  <w:style w:type="paragraph" w:customStyle="1" w:styleId="6FA688C92E44D44E8F5FD823852415DA">
    <w:name w:val="6FA688C92E44D44E8F5FD823852415DA"/>
  </w:style>
  <w:style w:type="paragraph" w:customStyle="1" w:styleId="57202F5C05B64244A2B262C959788225">
    <w:name w:val="57202F5C05B64244A2B262C959788225"/>
  </w:style>
  <w:style w:type="paragraph" w:customStyle="1" w:styleId="60092BBEA44B5344B03D7C42129D4AAE">
    <w:name w:val="60092BBEA44B5344B03D7C42129D4AAE"/>
  </w:style>
  <w:style w:type="paragraph" w:customStyle="1" w:styleId="98E8C02F4CB93E46B96B5F4D33F18BA4">
    <w:name w:val="98E8C02F4CB93E46B96B5F4D33F18BA4"/>
  </w:style>
  <w:style w:type="paragraph" w:customStyle="1" w:styleId="59B8D097DB9E5C4A9F49371BD38639C2">
    <w:name w:val="59B8D097DB9E5C4A9F49371BD38639C2"/>
  </w:style>
  <w:style w:type="paragraph" w:customStyle="1" w:styleId="B07F19F5DBD254498D7537D6EC464FA1">
    <w:name w:val="B07F19F5DBD254498D7537D6EC464FA1"/>
  </w:style>
  <w:style w:type="paragraph" w:customStyle="1" w:styleId="3933417BF736144289B771CE258115E6">
    <w:name w:val="3933417BF736144289B771CE258115E6"/>
  </w:style>
  <w:style w:type="paragraph" w:customStyle="1" w:styleId="9DAF2B36B757B443AACB2DCC222EE7ED">
    <w:name w:val="9DAF2B36B757B443AACB2DCC222EE7ED"/>
  </w:style>
  <w:style w:type="paragraph" w:customStyle="1" w:styleId="6EF2F6042E4F3E4F836D068E7951E4D3">
    <w:name w:val="6EF2F6042E4F3E4F836D068E7951E4D3"/>
  </w:style>
  <w:style w:type="paragraph" w:customStyle="1" w:styleId="7D17C1A4BAE1A7458B26E3389EC50A44">
    <w:name w:val="7D17C1A4BAE1A7458B26E3389EC50A44"/>
  </w:style>
  <w:style w:type="paragraph" w:customStyle="1" w:styleId="7A656CCF133A4848813600FE31160ED4">
    <w:name w:val="7A656CCF133A4848813600FE31160ED4"/>
  </w:style>
  <w:style w:type="paragraph" w:customStyle="1" w:styleId="1EEC54C79A32234397F22E30FC240456">
    <w:name w:val="1EEC54C79A32234397F22E30FC240456"/>
  </w:style>
  <w:style w:type="paragraph" w:customStyle="1" w:styleId="A189D4D67ED0584EA956CF03676E60CB">
    <w:name w:val="A189D4D67ED0584EA956CF03676E60CB"/>
  </w:style>
  <w:style w:type="paragraph" w:customStyle="1" w:styleId="0AA50BF422A6CF4AA296DE877732AE3C">
    <w:name w:val="0AA50BF422A6CF4AA296DE877732AE3C"/>
  </w:style>
  <w:style w:type="paragraph" w:customStyle="1" w:styleId="A71C6D295B2B00419795A496FF4EDB15">
    <w:name w:val="A71C6D295B2B00419795A496FF4EDB15"/>
  </w:style>
  <w:style w:type="paragraph" w:customStyle="1" w:styleId="96AB169A69D3BE488C3065EA0574B5A3">
    <w:name w:val="96AB169A69D3BE488C3065EA0574B5A3"/>
  </w:style>
  <w:style w:type="paragraph" w:customStyle="1" w:styleId="78994BD59300844EA4DE9874F948B422">
    <w:name w:val="78994BD59300844EA4DE9874F948B422"/>
  </w:style>
  <w:style w:type="paragraph" w:customStyle="1" w:styleId="E43964C2EB52BB46A99CD5C3282D79F7">
    <w:name w:val="E43964C2EB52BB46A99CD5C3282D79F7"/>
  </w:style>
  <w:style w:type="paragraph" w:customStyle="1" w:styleId="BC2191F81A5E344B8CEE879063C5DF8C">
    <w:name w:val="BC2191F81A5E344B8CEE879063C5DF8C"/>
  </w:style>
  <w:style w:type="paragraph" w:customStyle="1" w:styleId="CE85D10D1A2C264499A3F70F271F0370">
    <w:name w:val="CE85D10D1A2C264499A3F70F271F0370"/>
  </w:style>
  <w:style w:type="paragraph" w:customStyle="1" w:styleId="FB535EF8E39E0544AC51345D8E116A0F">
    <w:name w:val="FB535EF8E39E0544AC51345D8E116A0F"/>
  </w:style>
  <w:style w:type="paragraph" w:customStyle="1" w:styleId="DB3F84C3CE663F42BF05B0BC7D9FDA92">
    <w:name w:val="DB3F84C3CE663F42BF05B0BC7D9FDA92"/>
  </w:style>
  <w:style w:type="paragraph" w:customStyle="1" w:styleId="92CD3937B0E34F48ABDA1841C8A52838">
    <w:name w:val="92CD3937B0E34F48ABDA1841C8A52838"/>
  </w:style>
  <w:style w:type="paragraph" w:customStyle="1" w:styleId="59CA1EA41E6072409B02F49EA5E2F717">
    <w:name w:val="59CA1EA41E6072409B02F49EA5E2F717"/>
  </w:style>
  <w:style w:type="paragraph" w:customStyle="1" w:styleId="695FEE7FAC83C148B9761DF628534C1A">
    <w:name w:val="695FEE7FAC83C148B9761DF628534C1A"/>
  </w:style>
  <w:style w:type="paragraph" w:customStyle="1" w:styleId="26D8E1C9FCF12B4388B67DEF38D06CA0">
    <w:name w:val="26D8E1C9FCF12B4388B67DEF38D06CA0"/>
  </w:style>
  <w:style w:type="paragraph" w:customStyle="1" w:styleId="56B7D56DEB68794F8D4FC851520A1B0E">
    <w:name w:val="56B7D56DEB68794F8D4FC851520A1B0E"/>
  </w:style>
  <w:style w:type="paragraph" w:customStyle="1" w:styleId="A9CA933736A6C14C882DEE26A7293D57">
    <w:name w:val="A9CA933736A6C14C882DEE26A7293D57"/>
  </w:style>
  <w:style w:type="paragraph" w:customStyle="1" w:styleId="5F79D8CBE7DB0B4495CFB71826E89C25">
    <w:name w:val="5F79D8CBE7DB0B4495CFB71826E89C25"/>
  </w:style>
  <w:style w:type="paragraph" w:customStyle="1" w:styleId="D598BFD53063EA4B9E56BC52E270FD0D">
    <w:name w:val="D598BFD53063EA4B9E56BC52E270FD0D"/>
  </w:style>
  <w:style w:type="paragraph" w:customStyle="1" w:styleId="79876DB355E65942888D087CA92DE6FA">
    <w:name w:val="79876DB355E65942888D087CA92DE6FA"/>
  </w:style>
  <w:style w:type="paragraph" w:customStyle="1" w:styleId="E78F6F9798A2B6499E69EA4A58523917">
    <w:name w:val="E78F6F9798A2B6499E69EA4A58523917"/>
  </w:style>
  <w:style w:type="paragraph" w:customStyle="1" w:styleId="D0DA7416FAFCE2439E7BBA3BF0F9E1F2">
    <w:name w:val="D0DA7416FAFCE2439E7BBA3BF0F9E1F2"/>
  </w:style>
  <w:style w:type="paragraph" w:customStyle="1" w:styleId="3F9CC8F69A47B44EAA10D127D92BCC71">
    <w:name w:val="3F9CC8F69A47B44EAA10D127D92BCC71"/>
  </w:style>
  <w:style w:type="paragraph" w:customStyle="1" w:styleId="D75E265AFB1DBC469E94EAF5747C23A6">
    <w:name w:val="D75E265AFB1DBC469E94EAF5747C23A6"/>
  </w:style>
  <w:style w:type="paragraph" w:customStyle="1" w:styleId="1363F142734CD74FA581ED880E2BB2D8">
    <w:name w:val="1363F142734CD74FA581ED880E2BB2D8"/>
  </w:style>
  <w:style w:type="paragraph" w:customStyle="1" w:styleId="EC441E11BFCF204AA96C2D312AD251E2">
    <w:name w:val="EC441E11BFCF204AA96C2D312AD251E2"/>
  </w:style>
  <w:style w:type="paragraph" w:customStyle="1" w:styleId="3DB5B68ED76F9446BECE570CBE850005">
    <w:name w:val="3DB5B68ED76F9446BECE570CBE850005"/>
  </w:style>
  <w:style w:type="paragraph" w:customStyle="1" w:styleId="77267CE3C711E044B976C3AF2F66FA32">
    <w:name w:val="77267CE3C711E044B976C3AF2F66FA32"/>
  </w:style>
  <w:style w:type="paragraph" w:customStyle="1" w:styleId="3791359E3A1AC74FA37729DD7D4EBDEE">
    <w:name w:val="3791359E3A1AC74FA37729DD7D4EBDEE"/>
  </w:style>
  <w:style w:type="paragraph" w:customStyle="1" w:styleId="3547C9EFB5372940893963571BC7459C">
    <w:name w:val="3547C9EFB5372940893963571BC7459C"/>
  </w:style>
  <w:style w:type="paragraph" w:customStyle="1" w:styleId="DD5E8E94321769429B59D5ED460F5612">
    <w:name w:val="DD5E8E94321769429B59D5ED460F5612"/>
  </w:style>
  <w:style w:type="paragraph" w:customStyle="1" w:styleId="EAA052D10F828747BA27AB7282A7FAB2">
    <w:name w:val="EAA052D10F828747BA27AB7282A7FAB2"/>
  </w:style>
  <w:style w:type="paragraph" w:customStyle="1" w:styleId="987D274614990B4A9124B0C8FE7F8891">
    <w:name w:val="987D274614990B4A9124B0C8FE7F8891"/>
  </w:style>
  <w:style w:type="paragraph" w:customStyle="1" w:styleId="4D4351EB38A4EF41B7765552917DC457">
    <w:name w:val="4D4351EB38A4EF41B7765552917DC457"/>
  </w:style>
  <w:style w:type="paragraph" w:customStyle="1" w:styleId="14696CCFFE008D48B43D6D67466AB107">
    <w:name w:val="14696CCFFE008D48B43D6D67466AB107"/>
  </w:style>
  <w:style w:type="paragraph" w:customStyle="1" w:styleId="5DBEB5D9B5FDAC40B52220E8C449F721">
    <w:name w:val="5DBEB5D9B5FDAC40B52220E8C449F721"/>
  </w:style>
  <w:style w:type="paragraph" w:customStyle="1" w:styleId="C53D89821B42174C817B8A20585A296C">
    <w:name w:val="C53D89821B42174C817B8A20585A296C"/>
  </w:style>
  <w:style w:type="paragraph" w:customStyle="1" w:styleId="43686C6DB473C24BB778E7D2067A6DDE">
    <w:name w:val="43686C6DB473C24BB778E7D2067A6DDE"/>
  </w:style>
  <w:style w:type="paragraph" w:customStyle="1" w:styleId="5D16492C4A340245BA14AF1B69137C08">
    <w:name w:val="5D16492C4A340245BA14AF1B69137C08"/>
  </w:style>
  <w:style w:type="paragraph" w:customStyle="1" w:styleId="396898F844F90C4C8E8C2D0F641EB18E">
    <w:name w:val="396898F844F90C4C8E8C2D0F641EB18E"/>
  </w:style>
  <w:style w:type="paragraph" w:customStyle="1" w:styleId="735730B348C7E04F911FF5D02987CFD3">
    <w:name w:val="735730B348C7E04F911FF5D02987CFD3"/>
  </w:style>
  <w:style w:type="paragraph" w:customStyle="1" w:styleId="884C8B27EE65F84BB11FF7CF3F3E590D">
    <w:name w:val="884C8B27EE65F84BB11FF7CF3F3E590D"/>
  </w:style>
  <w:style w:type="paragraph" w:customStyle="1" w:styleId="8669302A21DED7409539DB7AAC3E0D7C">
    <w:name w:val="8669302A21DED7409539DB7AAC3E0D7C"/>
  </w:style>
  <w:style w:type="paragraph" w:customStyle="1" w:styleId="EF6904848AE6634A93D6C9560EC46676">
    <w:name w:val="EF6904848AE6634A93D6C9560EC46676"/>
  </w:style>
  <w:style w:type="paragraph" w:customStyle="1" w:styleId="419403DA8FCADD4AA18DAA484C5899D2">
    <w:name w:val="419403DA8FCADD4AA18DAA484C5899D2"/>
  </w:style>
  <w:style w:type="paragraph" w:customStyle="1" w:styleId="57D847DDC2898041930DF5CECC479914">
    <w:name w:val="57D847DDC2898041930DF5CECC479914"/>
  </w:style>
  <w:style w:type="paragraph" w:customStyle="1" w:styleId="3129906A298B024A894E3B3A22B50D0A">
    <w:name w:val="3129906A298B024A894E3B3A22B50D0A"/>
  </w:style>
  <w:style w:type="paragraph" w:customStyle="1" w:styleId="F8DFFD97764559469721CD146B119867">
    <w:name w:val="F8DFFD97764559469721CD146B119867"/>
  </w:style>
  <w:style w:type="paragraph" w:customStyle="1" w:styleId="98C5AFD1D124EF47AB8B6C05BAE66CFD">
    <w:name w:val="98C5AFD1D124EF47AB8B6C05BAE66CFD"/>
  </w:style>
  <w:style w:type="paragraph" w:customStyle="1" w:styleId="9393786FF185744BA521F91E469D0E0A">
    <w:name w:val="9393786FF185744BA521F91E469D0E0A"/>
  </w:style>
  <w:style w:type="paragraph" w:customStyle="1" w:styleId="9915971C97D1A045B32B1EC8725EDB3E">
    <w:name w:val="9915971C97D1A045B32B1EC8725EDB3E"/>
  </w:style>
  <w:style w:type="paragraph" w:customStyle="1" w:styleId="E68B0DE1B3F54B40A7C5528E7EE77953">
    <w:name w:val="E68B0DE1B3F54B40A7C5528E7EE77953"/>
  </w:style>
  <w:style w:type="paragraph" w:customStyle="1" w:styleId="2E789A5340D91F4F99F427CC82F4D702">
    <w:name w:val="2E789A5340D91F4F99F427CC82F4D702"/>
  </w:style>
  <w:style w:type="paragraph" w:customStyle="1" w:styleId="08D9423F79E1F142AF4CCD4B9F097380">
    <w:name w:val="08D9423F79E1F142AF4CCD4B9F097380"/>
  </w:style>
  <w:style w:type="paragraph" w:customStyle="1" w:styleId="78DDBD13638D7F48A3C565245E09ECEB">
    <w:name w:val="78DDBD13638D7F48A3C565245E09ECEB"/>
  </w:style>
  <w:style w:type="paragraph" w:customStyle="1" w:styleId="72B9A349A30C014D8412CB108BDFC447">
    <w:name w:val="72B9A349A30C014D8412CB108BDFC447"/>
  </w:style>
  <w:style w:type="paragraph" w:customStyle="1" w:styleId="1DA30837C20D0B4B87D4CE42C349B36F">
    <w:name w:val="1DA30837C20D0B4B87D4CE42C349B36F"/>
  </w:style>
  <w:style w:type="paragraph" w:customStyle="1" w:styleId="455704E5205F2249B7EDA15CA9CB514B">
    <w:name w:val="455704E5205F2249B7EDA15CA9CB514B"/>
  </w:style>
  <w:style w:type="paragraph" w:customStyle="1" w:styleId="4A7C7562BA869749BA45ED2C15278E08">
    <w:name w:val="4A7C7562BA869749BA45ED2C15278E08"/>
  </w:style>
  <w:style w:type="paragraph" w:customStyle="1" w:styleId="DA0E8470F7E205458F43A927A3283105">
    <w:name w:val="DA0E8470F7E205458F43A927A3283105"/>
  </w:style>
  <w:style w:type="paragraph" w:customStyle="1" w:styleId="A42FDA60FE130F4D939AABECCD81140D">
    <w:name w:val="A42FDA60FE130F4D939AABECCD81140D"/>
  </w:style>
  <w:style w:type="paragraph" w:customStyle="1" w:styleId="5D009B4201F46244BC64050445182F62">
    <w:name w:val="5D009B4201F46244BC64050445182F62"/>
  </w:style>
  <w:style w:type="paragraph" w:customStyle="1" w:styleId="ECA9DA8B5D527247A5DC79FC39CB1A16">
    <w:name w:val="ECA9DA8B5D527247A5DC79FC39CB1A16"/>
  </w:style>
  <w:style w:type="paragraph" w:customStyle="1" w:styleId="985DCC49E248D544AF4CAD680D5FC7E4">
    <w:name w:val="985DCC49E248D544AF4CAD680D5FC7E4"/>
  </w:style>
  <w:style w:type="paragraph" w:customStyle="1" w:styleId="4AD8DC958ABC114DB62E6755CAD2C8D5">
    <w:name w:val="4AD8DC958ABC114DB62E6755CAD2C8D5"/>
  </w:style>
  <w:style w:type="paragraph" w:customStyle="1" w:styleId="9F4736D00776BA41862746B1C56FAE9B">
    <w:name w:val="9F4736D00776BA41862746B1C56FAE9B"/>
  </w:style>
  <w:style w:type="paragraph" w:customStyle="1" w:styleId="703190E0F4A0A8428BB706AE4173DCB2">
    <w:name w:val="703190E0F4A0A8428BB706AE4173DCB2"/>
  </w:style>
  <w:style w:type="paragraph" w:customStyle="1" w:styleId="7D61510D57D6C644A3A598914FE20FBC">
    <w:name w:val="7D61510D57D6C644A3A598914FE20FBC"/>
  </w:style>
  <w:style w:type="paragraph" w:customStyle="1" w:styleId="ECE6E172E7DEB543A0D850C40CA00377">
    <w:name w:val="ECE6E172E7DEB543A0D850C40CA00377"/>
  </w:style>
  <w:style w:type="paragraph" w:customStyle="1" w:styleId="C07FEBC796F98A4AB521FF13B0403E33">
    <w:name w:val="C07FEBC796F98A4AB521FF13B0403E33"/>
  </w:style>
  <w:style w:type="paragraph" w:customStyle="1" w:styleId="10C9B02DA30340439B3851B41515286D">
    <w:name w:val="10C9B02DA30340439B3851B41515286D"/>
  </w:style>
  <w:style w:type="paragraph" w:customStyle="1" w:styleId="B502AD1B014C0945B3B1DE218C57AF75">
    <w:name w:val="B502AD1B014C0945B3B1DE218C57AF75"/>
  </w:style>
  <w:style w:type="paragraph" w:customStyle="1" w:styleId="2D98A46796ADE340A6B58D5D13E5F178">
    <w:name w:val="2D98A46796ADE340A6B58D5D13E5F178"/>
  </w:style>
  <w:style w:type="paragraph" w:customStyle="1" w:styleId="950075B5D236594C8F0B45427CD53288">
    <w:name w:val="950075B5D236594C8F0B45427CD53288"/>
  </w:style>
  <w:style w:type="paragraph" w:customStyle="1" w:styleId="D0D9F27E7544674C98C361FB30F7C905">
    <w:name w:val="D0D9F27E7544674C98C361FB30F7C905"/>
  </w:style>
  <w:style w:type="paragraph" w:customStyle="1" w:styleId="DF7D4F7F473C1C42A3BD65484D07A503">
    <w:name w:val="DF7D4F7F473C1C42A3BD65484D07A503"/>
  </w:style>
  <w:style w:type="paragraph" w:customStyle="1" w:styleId="9650B551ED86E44292B489699686AF3D">
    <w:name w:val="9650B551ED86E44292B489699686AF3D"/>
  </w:style>
  <w:style w:type="paragraph" w:customStyle="1" w:styleId="CEE63CF0F4932E4B97AC68FA207831EA">
    <w:name w:val="CEE63CF0F4932E4B97AC68FA207831EA"/>
  </w:style>
  <w:style w:type="paragraph" w:customStyle="1" w:styleId="4CB0854B57F7064EB7AC9A72473D0857">
    <w:name w:val="4CB0854B57F7064EB7AC9A72473D0857"/>
  </w:style>
  <w:style w:type="paragraph" w:customStyle="1" w:styleId="9CB89612D0428F4F988AD28065ACAC74">
    <w:name w:val="9CB89612D0428F4F988AD28065ACAC74"/>
  </w:style>
  <w:style w:type="paragraph" w:customStyle="1" w:styleId="F272390A81CC954E97D99AFC39F79679">
    <w:name w:val="F272390A81CC954E97D99AFC39F79679"/>
  </w:style>
  <w:style w:type="paragraph" w:customStyle="1" w:styleId="F3B87E50872A604F8892F9A39DF73C83">
    <w:name w:val="F3B87E50872A604F8892F9A39DF73C83"/>
  </w:style>
  <w:style w:type="paragraph" w:customStyle="1" w:styleId="0135F9B0EFBAF64FBAE80DA1C7177806">
    <w:name w:val="0135F9B0EFBAF64FBAE80DA1C7177806"/>
  </w:style>
  <w:style w:type="character" w:styleId="Strong">
    <w:name w:val="Strong"/>
    <w:basedOn w:val="DefaultParagraphFont"/>
    <w:uiPriority w:val="22"/>
    <w:unhideWhenUsed/>
    <w:qFormat/>
    <w:rPr>
      <w:b/>
      <w:bCs/>
    </w:rPr>
  </w:style>
  <w:style w:type="paragraph" w:customStyle="1" w:styleId="28B548A8338CAC43B20AA459998DC5C7">
    <w:name w:val="28B548A8338CAC43B20AA459998DC5C7"/>
  </w:style>
  <w:style w:type="paragraph" w:customStyle="1" w:styleId="3B4E2D623A68604DB4261275E40867A1">
    <w:name w:val="3B4E2D623A68604DB4261275E40867A1"/>
  </w:style>
  <w:style w:type="paragraph" w:customStyle="1" w:styleId="70DB140D4EC3BC40969A46C94472FE33">
    <w:name w:val="70DB140D4EC3BC40969A46C94472FE33"/>
  </w:style>
  <w:style w:type="paragraph" w:customStyle="1" w:styleId="6C8948166DF16F479CA761A8F9B853C8">
    <w:name w:val="6C8948166DF16F479CA761A8F9B853C8"/>
  </w:style>
  <w:style w:type="paragraph" w:customStyle="1" w:styleId="B5620846D3D5CB46B8171B2F59815788">
    <w:name w:val="B5620846D3D5CB46B8171B2F59815788"/>
  </w:style>
  <w:style w:type="paragraph" w:customStyle="1" w:styleId="D463106061C28B4082B11FC47F3C72F6">
    <w:name w:val="D463106061C28B4082B11FC47F3C72F6"/>
  </w:style>
  <w:style w:type="paragraph" w:customStyle="1" w:styleId="6583A0D135A65B489BE1CA511A107CD5">
    <w:name w:val="6583A0D135A65B489BE1CA511A107CD5"/>
  </w:style>
  <w:style w:type="paragraph" w:customStyle="1" w:styleId="C2EE5E5E2B578C47B3275F03C78057A1">
    <w:name w:val="C2EE5E5E2B578C47B3275F03C78057A1"/>
  </w:style>
  <w:style w:type="paragraph" w:customStyle="1" w:styleId="28D75FE0CF96654FA3DA4753515DD61E">
    <w:name w:val="28D75FE0CF96654FA3DA4753515DD61E"/>
  </w:style>
  <w:style w:type="paragraph" w:customStyle="1" w:styleId="D73BBABB07983A4FA22220C85B24E055">
    <w:name w:val="D73BBABB07983A4FA22220C85B24E055"/>
  </w:style>
  <w:style w:type="paragraph" w:customStyle="1" w:styleId="150EE1B35B0C6D4297851F9D38538371">
    <w:name w:val="150EE1B35B0C6D4297851F9D38538371"/>
  </w:style>
  <w:style w:type="paragraph" w:customStyle="1" w:styleId="D602D56993AF3541B28B900A56ED2330">
    <w:name w:val="D602D56993AF3541B28B900A56ED2330"/>
  </w:style>
  <w:style w:type="paragraph" w:customStyle="1" w:styleId="5648D91D74F1664E9FE936BC25AD435B">
    <w:name w:val="5648D91D74F1664E9FE936BC25AD435B"/>
  </w:style>
  <w:style w:type="paragraph" w:customStyle="1" w:styleId="BFC7A0F3B8F2444A8B3B6421C92DAF3B">
    <w:name w:val="BFC7A0F3B8F2444A8B3B6421C92DAF3B"/>
  </w:style>
  <w:style w:type="paragraph" w:customStyle="1" w:styleId="5A6819FCBED6D9419E34AC68C6DC2ADC">
    <w:name w:val="5A6819FCBED6D9419E34AC68C6DC2ADC"/>
  </w:style>
  <w:style w:type="paragraph" w:customStyle="1" w:styleId="6FE2B3A396F4C84F9FFF232731DC931C">
    <w:name w:val="6FE2B3A396F4C84F9FFF232731DC931C"/>
  </w:style>
  <w:style w:type="paragraph" w:customStyle="1" w:styleId="589C00533AC2444CB00BAAC19AE1A784">
    <w:name w:val="589C00533AC2444CB00BAAC19AE1A784"/>
  </w:style>
  <w:style w:type="paragraph" w:customStyle="1" w:styleId="B0BDEDB40288FC4C9357F72342EDE05A">
    <w:name w:val="B0BDEDB40288FC4C9357F72342EDE05A"/>
  </w:style>
  <w:style w:type="paragraph" w:customStyle="1" w:styleId="CE1A3102EF4AF04AA97F9E90F8C6B266">
    <w:name w:val="CE1A3102EF4AF04AA97F9E90F8C6B266"/>
  </w:style>
  <w:style w:type="paragraph" w:customStyle="1" w:styleId="615C2D55157A454388FF27872CDB24B2">
    <w:name w:val="615C2D55157A454388FF27872CDB24B2"/>
  </w:style>
  <w:style w:type="paragraph" w:customStyle="1" w:styleId="9D568A38EF9DE6449427C55F97166E2D">
    <w:name w:val="9D568A38EF9DE6449427C55F97166E2D"/>
  </w:style>
  <w:style w:type="paragraph" w:customStyle="1" w:styleId="1AACA2C7E016244382E914559920FE6B">
    <w:name w:val="1AACA2C7E016244382E914559920FE6B"/>
  </w:style>
  <w:style w:type="paragraph" w:customStyle="1" w:styleId="DC03B54131FEAB4C80991DC6514A288F">
    <w:name w:val="DC03B54131FEAB4C80991DC6514A288F"/>
  </w:style>
  <w:style w:type="paragraph" w:customStyle="1" w:styleId="B3E077ED34EBD540A8EFF4E034EA188D">
    <w:name w:val="B3E077ED34EBD540A8EFF4E034EA188D"/>
  </w:style>
  <w:style w:type="paragraph" w:customStyle="1" w:styleId="5F1942D80EF7954CBD90415ABC118EA0">
    <w:name w:val="5F1942D80EF7954CBD90415ABC118EA0"/>
  </w:style>
  <w:style w:type="paragraph" w:customStyle="1" w:styleId="77BBA13758FE9040905CE360ED0C9DA4">
    <w:name w:val="77BBA13758FE9040905CE360ED0C9DA4"/>
  </w:style>
  <w:style w:type="paragraph" w:customStyle="1" w:styleId="29049DE809E2F241A1B91795525666B8">
    <w:name w:val="29049DE809E2F241A1B91795525666B8"/>
  </w:style>
  <w:style w:type="paragraph" w:customStyle="1" w:styleId="7B754FA594DB0445BE0724D8BF2E361F">
    <w:name w:val="7B754FA594DB0445BE0724D8BF2E361F"/>
  </w:style>
  <w:style w:type="paragraph" w:customStyle="1" w:styleId="26C9F818A09BC140B2F840FF7DEA20A4">
    <w:name w:val="26C9F818A09BC140B2F840FF7DEA20A4"/>
  </w:style>
  <w:style w:type="paragraph" w:customStyle="1" w:styleId="E143010791BB7A4E9C470F09E448CEE4">
    <w:name w:val="E143010791BB7A4E9C470F09E448CEE4"/>
  </w:style>
  <w:style w:type="paragraph" w:customStyle="1" w:styleId="F65828ECAE5B8E40BDDA0DD2AED7A681">
    <w:name w:val="F65828ECAE5B8E40BDDA0DD2AED7A681"/>
  </w:style>
  <w:style w:type="paragraph" w:customStyle="1" w:styleId="F5B2B28683D3C646839294D9A8E5E6A0">
    <w:name w:val="F5B2B28683D3C646839294D9A8E5E6A0"/>
  </w:style>
  <w:style w:type="paragraph" w:customStyle="1" w:styleId="A1844D31EBBD1B448EF53830B3451710">
    <w:name w:val="A1844D31EBBD1B448EF53830B3451710"/>
  </w:style>
  <w:style w:type="paragraph" w:customStyle="1" w:styleId="7ABA10DB0D27E44BB05B3F2AEBD1C94F">
    <w:name w:val="7ABA10DB0D27E44BB05B3F2AEBD1C94F"/>
  </w:style>
  <w:style w:type="paragraph" w:customStyle="1" w:styleId="4B5C2DD263A6B549B4C9E696AD545909">
    <w:name w:val="4B5C2DD263A6B549B4C9E696AD545909"/>
  </w:style>
  <w:style w:type="paragraph" w:customStyle="1" w:styleId="7EADAF01B799764890B7D428B95CEBA4">
    <w:name w:val="7EADAF01B799764890B7D428B95CEBA4"/>
  </w:style>
  <w:style w:type="paragraph" w:customStyle="1" w:styleId="30591BDBE6C6FF4C9EEFE1E4F16BC512">
    <w:name w:val="30591BDBE6C6FF4C9EEFE1E4F16BC512"/>
  </w:style>
  <w:style w:type="paragraph" w:customStyle="1" w:styleId="2B91ABEC4AA3284DB8B1AAD38FA57FB9">
    <w:name w:val="2B91ABEC4AA3284DB8B1AAD38FA57FB9"/>
  </w:style>
  <w:style w:type="paragraph" w:customStyle="1" w:styleId="7CE81ACA9D7E084FAF0CB0C28B882548">
    <w:name w:val="7CE81ACA9D7E084FAF0CB0C28B882548"/>
  </w:style>
  <w:style w:type="paragraph" w:customStyle="1" w:styleId="DCBDC397AD37214B99F49455D1501292">
    <w:name w:val="DCBDC397AD37214B99F49455D1501292"/>
  </w:style>
  <w:style w:type="paragraph" w:customStyle="1" w:styleId="F1EDD7BAAC49FD4E8E4DFF512FCAD229">
    <w:name w:val="F1EDD7BAAC49FD4E8E4DFF512FCAD229"/>
  </w:style>
  <w:style w:type="paragraph" w:customStyle="1" w:styleId="239964316B28734BA5C40046820F7C72">
    <w:name w:val="239964316B28734BA5C40046820F7C72"/>
  </w:style>
  <w:style w:type="paragraph" w:customStyle="1" w:styleId="750022B24CA34F4D931D902E7ED7F624">
    <w:name w:val="750022B24CA34F4D931D902E7ED7F624"/>
  </w:style>
  <w:style w:type="paragraph" w:customStyle="1" w:styleId="E77D5D84BFC87645BFF7C0DB81CFF74C">
    <w:name w:val="E77D5D84BFC87645BFF7C0DB81CFF74C"/>
  </w:style>
  <w:style w:type="paragraph" w:customStyle="1" w:styleId="B48413BD0B2BB143A38CB1CFDFF4B4DF">
    <w:name w:val="B48413BD0B2BB143A38CB1CFDFF4B4DF"/>
  </w:style>
  <w:style w:type="paragraph" w:customStyle="1" w:styleId="27F967A9B2A2CD44B0CFFB1FC3D8E570">
    <w:name w:val="27F967A9B2A2CD44B0CFFB1FC3D8E570"/>
  </w:style>
  <w:style w:type="paragraph" w:customStyle="1" w:styleId="90CF7E8647553149B60471C53DFDD5EF">
    <w:name w:val="90CF7E8647553149B60471C53DFDD5EF"/>
  </w:style>
  <w:style w:type="paragraph" w:customStyle="1" w:styleId="00EBD8DDC488DF49B7A258DAFCC5A99B">
    <w:name w:val="00EBD8DDC488DF49B7A258DAFCC5A99B"/>
  </w:style>
  <w:style w:type="paragraph" w:customStyle="1" w:styleId="C7B26940B5E82144BC59DD4CB8E592E7">
    <w:name w:val="C7B26940B5E82144BC59DD4CB8E592E7"/>
  </w:style>
  <w:style w:type="paragraph" w:customStyle="1" w:styleId="72BF7C65CC482A46A304C52BFEDA31CF">
    <w:name w:val="72BF7C65CC482A46A304C52BFEDA31CF"/>
  </w:style>
  <w:style w:type="paragraph" w:customStyle="1" w:styleId="5D2704E637740249A7F0F0BBAA9B8466">
    <w:name w:val="5D2704E637740249A7F0F0BBAA9B8466"/>
  </w:style>
  <w:style w:type="paragraph" w:customStyle="1" w:styleId="F3A338FA0D4A6146B44DC2E85E1A8F78">
    <w:name w:val="F3A338FA0D4A6146B44DC2E85E1A8F78"/>
  </w:style>
  <w:style w:type="paragraph" w:customStyle="1" w:styleId="6707AA35755BD04DB4150B597E4B30D4">
    <w:name w:val="6707AA35755BD04DB4150B597E4B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45</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Xiyao Xin</dc:creator>
  <cp:lastModifiedBy>Xiyao Xin</cp:lastModifiedBy>
  <cp:revision>6</cp:revision>
  <dcterms:created xsi:type="dcterms:W3CDTF">2019-06-27T05:40:00Z</dcterms:created>
  <dcterms:modified xsi:type="dcterms:W3CDTF">2019-06-27T06:27:00Z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